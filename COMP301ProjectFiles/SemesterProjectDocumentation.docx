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24226A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3A878C4" wp14:editId="512DD264">
                <wp:simplePos x="0" y="0"/>
                <wp:positionH relativeFrom="margin">
                  <wp:posOffset>-562610</wp:posOffset>
                </wp:positionH>
                <wp:positionV relativeFrom="margin">
                  <wp:posOffset>-46355</wp:posOffset>
                </wp:positionV>
                <wp:extent cx="6715125" cy="4196715"/>
                <wp:effectExtent l="266700" t="285750" r="333375" b="28003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15125" cy="4196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BE3E9D0" wp14:editId="618D96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7629525</wp:posOffset>
                        </wp:positionV>
                      </mc:Fallback>
                    </mc:AlternateContent>
                    <wp:extent cx="5204460" cy="4778375"/>
                    <wp:effectExtent l="0" t="0" r="7620" b="3175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4460" cy="4778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48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956B09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sz w:val="48"/>
                                      </w:rPr>
                                      <w:t>Car Information System</w:t>
                                    </w:r>
                                  </w:p>
                                </w:sdtContent>
                              </w:sdt>
                              <w:p w:rsidR="002163EE" w:rsidRDefault="000F1D9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B09">
                                      <w:t>Unix/linux operating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3E9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409.8pt;height:376.2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48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956B09">
                              <w:pPr>
                                <w:pStyle w:val="Title"/>
                              </w:pPr>
                              <w:r>
                                <w:rPr>
                                  <w:sz w:val="48"/>
                                </w:rPr>
                                <w:t>Car Information System</w:t>
                              </w:r>
                            </w:p>
                          </w:sdtContent>
                        </w:sdt>
                        <w:p w:rsidR="002163EE" w:rsidRDefault="000F1D92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6B09">
                                <w:t>Unix/linux operating systems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2F5267" w:rsidP="00956B09">
          <w:pPr>
            <w:ind w:left="-630" w:right="-900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F6623C7" wp14:editId="6C7773FD">
                    <wp:simplePos x="0" y="0"/>
                    <wp:positionH relativeFrom="margin">
                      <wp:posOffset>137160</wp:posOffset>
                    </wp:positionH>
                    <wp:positionV relativeFrom="margin">
                      <wp:posOffset>7878445</wp:posOffset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0F1D92">
                                <w:pPr>
                                  <w:pStyle w:val="ContactInfo"/>
                                </w:pPr>
                                <w:sdt>
                                  <w:sdtPr>
                                    <w:rPr>
                                      <w:b/>
                                      <w:sz w:val="22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232F1D526D1441DBB0FC3377F3EB5D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B09" w:rsidRPr="002F5267">
                                      <w:rPr>
                                        <w:b/>
                                        <w:sz w:val="22"/>
                                      </w:rPr>
                                      <w:t>Mudrak Patel</w:t>
                                    </w:r>
                                  </w:sdtContent>
                                </w:sdt>
                                <w:r w:rsidR="003806E6">
                                  <w:t>| </w:t>
                                </w:r>
                                <w:sdt>
                                  <w:sdtPr>
                                    <w:rPr>
                                      <w:b/>
                                      <w:sz w:val="22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DAF12E290A31464D959DF428C72C4AA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B09" w:rsidRPr="002F5267">
                                      <w:rPr>
                                        <w:b/>
                                        <w:sz w:val="22"/>
                                      </w:rPr>
                                      <w:t>300878960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rPr>
                                      <w:b/>
                                      <w:sz w:val="22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97041EE6CD1645979ABC1E0518E3411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8-1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6B09" w:rsidRPr="002F5267">
                                      <w:rPr>
                                        <w:b/>
                                        <w:sz w:val="22"/>
                                      </w:rPr>
                                      <w:t>August 18,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6623C7" id="Text Box 20" o:spid="_x0000_s1027" type="#_x0000_t202" style="position:absolute;left:0;text-align:left;margin-left:10.8pt;margin-top:620.35pt;width:310.5pt;height:20.9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Bk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MJ9o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" o:allowoverlap="f" filled="f" stroked="f" strokeweight=".5pt">
                    <v:textbox style="mso-fit-shape-to-text:t" inset="0,,0">
                      <w:txbxContent>
                        <w:p w:rsidR="002163EE" w:rsidRDefault="000F1D92">
                          <w:pPr>
                            <w:pStyle w:val="ContactInfo"/>
                          </w:pPr>
                          <w:sdt>
                            <w:sdtPr>
                              <w:rPr>
                                <w:b/>
                                <w:sz w:val="22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232F1D526D1441DBB0FC3377F3EB5D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6B09" w:rsidRPr="002F5267">
                                <w:rPr>
                                  <w:b/>
                                  <w:sz w:val="22"/>
                                </w:rPr>
                                <w:t>Mudrak Patel</w:t>
                              </w:r>
                            </w:sdtContent>
                          </w:sdt>
                          <w:r w:rsidR="003806E6">
                            <w:t>| </w:t>
                          </w:r>
                          <w:sdt>
                            <w:sdtPr>
                              <w:rPr>
                                <w:b/>
                                <w:sz w:val="22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DAF12E290A31464D959DF428C72C4AA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56B09" w:rsidRPr="002F5267">
                                <w:rPr>
                                  <w:b/>
                                  <w:sz w:val="22"/>
                                </w:rPr>
                                <w:t>300878960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rPr>
                                <w:b/>
                                <w:sz w:val="22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97041EE6CD1645979ABC1E0518E3411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8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6B09" w:rsidRPr="002F5267">
                                <w:rPr>
                                  <w:b/>
                                  <w:sz w:val="22"/>
                                </w:rPr>
                                <w:t>August 18,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  <w:bookmarkStart w:id="5" w:name="_GoBack" w:displacedByCustomXml="next"/>
        <w:bookmarkEnd w:id="5" w:displacedByCustomXml="next"/>
      </w:sdtContent>
    </w:sdt>
    <w:bookmarkEnd w:id="4"/>
    <w:bookmarkEnd w:id="3"/>
    <w:bookmarkEnd w:id="2"/>
    <w:bookmarkEnd w:id="1"/>
    <w:bookmarkEnd w:id="0"/>
    <w:p w:rsidR="002163EE" w:rsidRDefault="00956B09" w:rsidP="00956B09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Introduction</w:t>
      </w:r>
    </w:p>
    <w:p w:rsidR="00956B09" w:rsidRDefault="00956B09" w:rsidP="00956B09">
      <w:r>
        <w:t>This project is for COMP 301 (UNIX/LINUX OPERATING SYSTEMS). It is a server side scripted web based (using php as a backend server side scripting language)</w:t>
      </w:r>
      <w:r w:rsidR="0076426A">
        <w:t>. This project has four web pages</w:t>
      </w:r>
      <w:r w:rsidR="00B01703">
        <w:t xml:space="preserve"> plus a css stylesheet (To style the Index page) </w:t>
      </w:r>
      <w:r w:rsidR="0076426A">
        <w:t xml:space="preserve">and three of them are coded with the functionality to add, view and search for a particular car. </w:t>
      </w:r>
    </w:p>
    <w:p w:rsidR="0024226A" w:rsidRDefault="0024226A" w:rsidP="00956B09">
      <w:r w:rsidRPr="0024226A">
        <w:rPr>
          <w:b/>
        </w:rPr>
        <w:t>Please Note</w:t>
      </w:r>
      <w:r>
        <w:t>: The source code files have already been submitted to ecentennial.</w:t>
      </w:r>
    </w:p>
    <w:p w:rsidR="0024226A" w:rsidRDefault="0024226A" w:rsidP="00956B09">
      <w:r>
        <w:rPr>
          <w:b/>
        </w:rPr>
        <w:t>Reason</w:t>
      </w:r>
      <w:r>
        <w:t>: As the source code for all pages are too big to display.</w:t>
      </w:r>
    </w:p>
    <w:p w:rsidR="0076426A" w:rsidRDefault="0076426A" w:rsidP="0076426A">
      <w:pPr>
        <w:pStyle w:val="Heading1"/>
        <w:rPr>
          <w:rStyle w:val="Heading1Char"/>
        </w:rPr>
      </w:pPr>
      <w:r>
        <w:rPr>
          <w:rStyle w:val="Heading1Char"/>
        </w:rPr>
        <w:t>Index page</w:t>
      </w:r>
    </w:p>
    <w:p w:rsidR="0076426A" w:rsidRPr="0076426A" w:rsidRDefault="0076426A" w:rsidP="0076426A">
      <w:pPr>
        <w:ind w:left="-900" w:right="-1170"/>
      </w:pPr>
      <w:r>
        <w:rPr>
          <w:noProof/>
          <w:lang w:eastAsia="en-US"/>
        </w:rPr>
        <w:drawing>
          <wp:inline distT="0" distB="0" distL="0" distR="0">
            <wp:extent cx="6828540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_P(LinuxProject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577" cy="34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6A" w:rsidRPr="00956B09" w:rsidRDefault="0076426A" w:rsidP="00956B09"/>
    <w:p w:rsidR="0024226A" w:rsidRDefault="0024226A" w:rsidP="0024226A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View page for users to see the data about cars</w:t>
      </w:r>
    </w:p>
    <w:p w:rsidR="0024226A" w:rsidRPr="0024226A" w:rsidRDefault="0024226A" w:rsidP="0024226A">
      <w:pPr>
        <w:ind w:left="-990" w:right="-1170"/>
      </w:pPr>
      <w:r>
        <w:rPr>
          <w:noProof/>
          <w:lang w:eastAsia="en-US"/>
        </w:rPr>
        <w:drawing>
          <wp:inline distT="0" distB="0" distL="0" distR="0">
            <wp:extent cx="6869381" cy="3352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P(LinuxProject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759" cy="33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6A" w:rsidRDefault="0024226A" w:rsidP="0024226A">
      <w:pPr>
        <w:pStyle w:val="Heading1"/>
        <w:rPr>
          <w:rStyle w:val="Heading1Char"/>
        </w:rPr>
      </w:pPr>
      <w:r>
        <w:rPr>
          <w:rStyle w:val="Heading1Char"/>
        </w:rPr>
        <w:t>Search page for users to search about a particular car</w:t>
      </w:r>
    </w:p>
    <w:p w:rsidR="0024226A" w:rsidRPr="0024226A" w:rsidRDefault="0024226A" w:rsidP="0024226A">
      <w:pPr>
        <w:ind w:right="-1170" w:hanging="1170"/>
      </w:pPr>
      <w:r>
        <w:rPr>
          <w:noProof/>
          <w:lang w:eastAsia="en-US"/>
        </w:rPr>
        <w:drawing>
          <wp:inline distT="0" distB="0" distL="0" distR="0">
            <wp:extent cx="6992344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_P(LinuxProject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5092" cy="34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6A" w:rsidRDefault="0024226A" w:rsidP="0024226A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Add page for admin to add the data about new car in collection</w:t>
      </w:r>
    </w:p>
    <w:p w:rsidR="0024226A" w:rsidRPr="0024226A" w:rsidRDefault="0024226A" w:rsidP="0024226A">
      <w:pPr>
        <w:ind w:right="-1170" w:hanging="1170"/>
      </w:pPr>
      <w:r>
        <w:rPr>
          <w:noProof/>
          <w:lang w:eastAsia="en-US"/>
        </w:rPr>
        <w:drawing>
          <wp:inline distT="0" distB="0" distL="0" distR="0">
            <wp:extent cx="6980552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P(LinuxProject)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1727" cy="34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09" w:rsidRPr="00956B09" w:rsidRDefault="00956B09" w:rsidP="00956B09"/>
    <w:sectPr w:rsidR="00956B09" w:rsidRPr="00956B09" w:rsidSect="000B09C0">
      <w:footerReference w:type="default" r:id="rId15"/>
      <w:pgSz w:w="12240" w:h="15840"/>
      <w:pgMar w:top="1350" w:right="1800" w:bottom="27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D92" w:rsidRDefault="000F1D92">
      <w:pPr>
        <w:spacing w:before="0" w:after="0" w:line="240" w:lineRule="auto"/>
      </w:pPr>
      <w:r>
        <w:separator/>
      </w:r>
    </w:p>
  </w:endnote>
  <w:endnote w:type="continuationSeparator" w:id="0">
    <w:p w:rsidR="000F1D92" w:rsidRDefault="000F1D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F52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D92" w:rsidRDefault="000F1D92">
      <w:pPr>
        <w:spacing w:before="0" w:after="0" w:line="240" w:lineRule="auto"/>
      </w:pPr>
      <w:r>
        <w:separator/>
      </w:r>
    </w:p>
  </w:footnote>
  <w:footnote w:type="continuationSeparator" w:id="0">
    <w:p w:rsidR="000F1D92" w:rsidRDefault="000F1D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09"/>
    <w:rsid w:val="00023DE9"/>
    <w:rsid w:val="000B09C0"/>
    <w:rsid w:val="000F1D92"/>
    <w:rsid w:val="002163EE"/>
    <w:rsid w:val="0024226A"/>
    <w:rsid w:val="002F5267"/>
    <w:rsid w:val="003806E6"/>
    <w:rsid w:val="006704D8"/>
    <w:rsid w:val="0076426A"/>
    <w:rsid w:val="007D436C"/>
    <w:rsid w:val="00956B09"/>
    <w:rsid w:val="00B01703"/>
    <w:rsid w:val="00DA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93515"/>
  <w15:chartTrackingRefBased/>
  <w15:docId w15:val="{37C8BD80-DE41-47C2-8BDD-22F13938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44"/>
    <w:rsid w:val="00702E18"/>
    <w:rsid w:val="00B45644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C461405BC9C64C39A1D60E161BCA9343">
    <w:name w:val="C461405BC9C64C39A1D60E161BCA9343"/>
  </w:style>
  <w:style w:type="paragraph" w:customStyle="1" w:styleId="232F1D526D1441DBB0FC3377F3EB5DA3">
    <w:name w:val="232F1D526D1441DBB0FC3377F3EB5DA3"/>
  </w:style>
  <w:style w:type="paragraph" w:customStyle="1" w:styleId="DAF12E290A31464D959DF428C72C4AA0">
    <w:name w:val="DAF12E290A31464D959DF428C72C4AA0"/>
  </w:style>
  <w:style w:type="paragraph" w:customStyle="1" w:styleId="97041EE6CD1645979ABC1E0518E3411C">
    <w:name w:val="97041EE6CD1645979ABC1E0518E34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2016-08-18T00:00:00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03665-42EE-4D39-9AE7-F5EECBA7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56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Information System</dc:title>
  <dc:subject>Unix/linux operating systems</dc:subject>
  <dc:creator>Mudrak Patel</dc:creator>
  <cp:keywords>300878960</cp:keywords>
  <cp:lastModifiedBy>mudrak patel</cp:lastModifiedBy>
  <cp:revision>30</cp:revision>
  <dcterms:created xsi:type="dcterms:W3CDTF">2016-08-18T19:09:00Z</dcterms:created>
  <dcterms:modified xsi:type="dcterms:W3CDTF">2016-08-18T20:05:00Z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